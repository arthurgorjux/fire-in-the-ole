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5E" w:rsidRDefault="00BB09B7">
      <w:pPr>
        <w:pStyle w:val="Titredocumen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F34DC">
        <w:t>PEACH</w:t>
      </w:r>
      <w:r>
        <w:fldChar w:fldCharType="end"/>
      </w:r>
    </w:p>
    <w:p w:rsidR="00D77D5E" w:rsidRDefault="00BB09B7">
      <w:pPr>
        <w:pStyle w:val="Titredocument"/>
      </w:pPr>
      <w:fldSimple w:instr=" TITLE  \* MERGEFORMAT ">
        <w:r w:rsidR="002F34DC">
          <w:t>Vision</w:t>
        </w:r>
      </w:fldSimple>
    </w:p>
    <w:p w:rsidR="00D77D5E" w:rsidRDefault="00BB09B7">
      <w:pPr>
        <w:pStyle w:val="versiondoc"/>
      </w:pPr>
      <w:r>
        <w:t>Version &lt;1.0&gt;</w:t>
      </w:r>
    </w:p>
    <w:p w:rsidR="00D77D5E" w:rsidRDefault="00D77D5E">
      <w:pPr>
        <w:rPr>
          <w:lang w:val="fr-FR"/>
        </w:rPr>
      </w:pPr>
    </w:p>
    <w:p w:rsidR="00D77D5E" w:rsidRDefault="002F34DC">
      <w:pPr>
        <w:pStyle w:val="Titre"/>
        <w:rPr>
          <w:lang w:val="fr-FR"/>
        </w:rPr>
        <w:sectPr w:rsidR="00D77D5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noProof/>
          <w:lang w:val="fr-FR" w:eastAsia="fr-FR"/>
        </w:rPr>
        <w:drawing>
          <wp:inline distT="0" distB="0" distL="0" distR="0">
            <wp:extent cx="2543175" cy="2743200"/>
            <wp:effectExtent l="0" t="0" r="9525" b="0"/>
            <wp:docPr id="2" name="Image 1" descr="C:\Documents and Settings\ROQUES\Bureau\BE\PEACH\images PEACH\logo_peach_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QUES\Bureau\BE\PEACH\images PEACH\logo_peach_do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5E" w:rsidRDefault="00BB09B7">
      <w:pPr>
        <w:pStyle w:val="Titre"/>
        <w:rPr>
          <w:lang w:val="fr-FR"/>
        </w:rPr>
      </w:pPr>
      <w:r>
        <w:rPr>
          <w:lang w:val="fr-FR"/>
        </w:rPr>
        <w:lastRenderedPageBreak/>
        <w:t>Historique des révisions</w:t>
      </w:r>
    </w:p>
    <w:p w:rsidR="00D77D5E" w:rsidRDefault="00D77D5E">
      <w:pPr>
        <w:rPr>
          <w:lang w:val="fr-FR"/>
        </w:rPr>
      </w:pPr>
    </w:p>
    <w:p w:rsidR="00D77D5E" w:rsidRDefault="00D77D5E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77D5E">
        <w:tc>
          <w:tcPr>
            <w:tcW w:w="2304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  <w:vAlign w:val="center"/>
          </w:tcPr>
          <w:p w:rsidR="00D77D5E" w:rsidRDefault="00BB09B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Auteur</w:t>
            </w:r>
          </w:p>
        </w:tc>
      </w:tr>
      <w:tr w:rsidR="00D77D5E">
        <w:tc>
          <w:tcPr>
            <w:tcW w:w="2304" w:type="dxa"/>
            <w:vAlign w:val="center"/>
          </w:tcPr>
          <w:p w:rsidR="00D77D5E" w:rsidRDefault="00BB09B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jj</w:t>
            </w:r>
            <w:proofErr w:type="spellEnd"/>
            <w:r>
              <w:rPr>
                <w:lang w:val="fr-FR"/>
              </w:rPr>
              <w:t>/mm/</w:t>
            </w:r>
            <w:proofErr w:type="spellStart"/>
            <w:r>
              <w:rPr>
                <w:lang w:val="fr-FR"/>
              </w:rPr>
              <w:t>aaaa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1152" w:type="dxa"/>
            <w:vAlign w:val="center"/>
          </w:tcPr>
          <w:p w:rsidR="00D77D5E" w:rsidRDefault="00BB09B7">
            <w:pPr>
              <w:rPr>
                <w:lang w:val="fr-FR"/>
              </w:rPr>
            </w:pPr>
            <w:r>
              <w:rPr>
                <w:lang w:val="fr-FR"/>
              </w:rPr>
              <w:t>&lt;1.0&gt;</w:t>
            </w:r>
          </w:p>
        </w:tc>
        <w:tc>
          <w:tcPr>
            <w:tcW w:w="3744" w:type="dxa"/>
            <w:vAlign w:val="center"/>
          </w:tcPr>
          <w:p w:rsidR="00D77D5E" w:rsidRDefault="00BB09B7">
            <w:pPr>
              <w:rPr>
                <w:lang w:val="fr-FR"/>
              </w:rPr>
            </w:pPr>
            <w:r>
              <w:rPr>
                <w:lang w:val="fr-FR"/>
              </w:rPr>
              <w:t>&lt;détails&gt;</w:t>
            </w:r>
          </w:p>
        </w:tc>
        <w:tc>
          <w:tcPr>
            <w:tcW w:w="2304" w:type="dxa"/>
            <w:vAlign w:val="center"/>
          </w:tcPr>
          <w:p w:rsidR="00D77D5E" w:rsidRDefault="00BB09B7">
            <w:pPr>
              <w:rPr>
                <w:lang w:val="fr-FR"/>
              </w:rPr>
            </w:pPr>
            <w:r>
              <w:rPr>
                <w:lang w:val="fr-FR"/>
              </w:rPr>
              <w:t xml:space="preserve">&lt;nom&gt; </w:t>
            </w:r>
          </w:p>
        </w:tc>
      </w:tr>
      <w:tr w:rsidR="00D77D5E"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</w:tr>
      <w:tr w:rsidR="00D77D5E"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</w:tr>
      <w:tr w:rsidR="00D77D5E"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D77D5E" w:rsidRDefault="00D77D5E">
            <w:pPr>
              <w:pStyle w:val="Tabletext"/>
              <w:rPr>
                <w:lang w:val="fr-FR"/>
              </w:rPr>
            </w:pPr>
          </w:p>
        </w:tc>
      </w:tr>
    </w:tbl>
    <w:p w:rsidR="00D77D5E" w:rsidRDefault="00D77D5E">
      <w:pPr>
        <w:rPr>
          <w:lang w:val="fr-FR"/>
        </w:rPr>
      </w:pPr>
    </w:p>
    <w:p w:rsidR="00D77D5E" w:rsidRDefault="00BB09B7">
      <w:pPr>
        <w:pStyle w:val="Titre"/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>Table des matières</w:t>
      </w:r>
    </w:p>
    <w:p w:rsidR="002F34DC" w:rsidRDefault="00BB09B7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</w:instrText>
      </w:r>
      <w:r>
        <w:rPr>
          <w:lang w:val="fr-FR"/>
        </w:rPr>
        <w:fldChar w:fldCharType="separate"/>
      </w:r>
      <w:r w:rsidR="002F34DC" w:rsidRPr="00256498">
        <w:rPr>
          <w:noProof/>
          <w:lang w:val="fr-FR"/>
        </w:rPr>
        <w:t>1.</w:t>
      </w:r>
      <w:r w:rsidR="002F34DC"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="002F34DC" w:rsidRPr="00256498">
        <w:rPr>
          <w:noProof/>
          <w:lang w:val="fr-FR"/>
        </w:rPr>
        <w:t>Introduction</w:t>
      </w:r>
      <w:r w:rsidR="002F34DC" w:rsidRPr="002F34DC">
        <w:rPr>
          <w:noProof/>
          <w:lang w:val="fr-FR"/>
        </w:rPr>
        <w:tab/>
      </w:r>
      <w:r w:rsidR="002F34DC">
        <w:rPr>
          <w:noProof/>
        </w:rPr>
        <w:fldChar w:fldCharType="begin"/>
      </w:r>
      <w:r w:rsidR="002F34DC" w:rsidRPr="002F34DC">
        <w:rPr>
          <w:noProof/>
          <w:lang w:val="fr-FR"/>
        </w:rPr>
        <w:instrText xml:space="preserve"> PAGEREF _Toc403652730 \h </w:instrText>
      </w:r>
      <w:r w:rsidR="002F34DC">
        <w:rPr>
          <w:noProof/>
        </w:rPr>
      </w:r>
      <w:r w:rsidR="002F34DC">
        <w:rPr>
          <w:noProof/>
        </w:rPr>
        <w:fldChar w:fldCharType="separate"/>
      </w:r>
      <w:r w:rsidR="002F34DC" w:rsidRPr="002F34DC">
        <w:rPr>
          <w:noProof/>
          <w:lang w:val="fr-FR"/>
        </w:rPr>
        <w:t>4</w:t>
      </w:r>
      <w:r w:rsidR="002F34DC">
        <w:rPr>
          <w:noProof/>
        </w:rPr>
        <w:fldChar w:fldCharType="end"/>
      </w:r>
    </w:p>
    <w:p w:rsidR="002F34DC" w:rsidRDefault="002F34DC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256498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256498">
        <w:rPr>
          <w:noProof/>
          <w:lang w:val="fr-FR"/>
        </w:rPr>
        <w:t>Liste des C.U</w:t>
      </w:r>
      <w:r w:rsidRPr="002F34DC">
        <w:rPr>
          <w:noProof/>
          <w:lang w:val="fr-FR"/>
        </w:rPr>
        <w:tab/>
      </w:r>
      <w:r>
        <w:rPr>
          <w:noProof/>
        </w:rPr>
        <w:fldChar w:fldCharType="begin"/>
      </w:r>
      <w:r w:rsidRPr="002F34DC">
        <w:rPr>
          <w:noProof/>
          <w:lang w:val="fr-FR"/>
        </w:rPr>
        <w:instrText xml:space="preserve"> PAGEREF _Toc403652731 \h </w:instrText>
      </w:r>
      <w:r>
        <w:rPr>
          <w:noProof/>
        </w:rPr>
      </w:r>
      <w:r>
        <w:rPr>
          <w:noProof/>
        </w:rPr>
        <w:fldChar w:fldCharType="separate"/>
      </w:r>
      <w:r w:rsidRPr="002F34DC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2F34DC" w:rsidRDefault="002F34DC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256498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256498">
        <w:rPr>
          <w:noProof/>
          <w:lang w:val="fr-FR"/>
        </w:rPr>
        <w:t>Position du problème</w:t>
      </w:r>
      <w:r w:rsidRPr="002F34DC">
        <w:rPr>
          <w:noProof/>
          <w:lang w:val="fr-FR"/>
        </w:rPr>
        <w:tab/>
      </w:r>
      <w:r>
        <w:rPr>
          <w:noProof/>
        </w:rPr>
        <w:fldChar w:fldCharType="begin"/>
      </w:r>
      <w:r w:rsidRPr="002F34DC">
        <w:rPr>
          <w:noProof/>
          <w:lang w:val="fr-FR"/>
        </w:rPr>
        <w:instrText xml:space="preserve"> PAGEREF _Toc403652732 \h </w:instrText>
      </w:r>
      <w:r>
        <w:rPr>
          <w:noProof/>
        </w:rPr>
      </w:r>
      <w:r>
        <w:rPr>
          <w:noProof/>
        </w:rPr>
        <w:fldChar w:fldCharType="separate"/>
      </w:r>
      <w:r w:rsidRPr="002F34DC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2F34DC" w:rsidRDefault="002F34DC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256498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256498">
        <w:rPr>
          <w:noProof/>
          <w:lang w:val="fr-FR"/>
        </w:rPr>
        <w:t>Position du produit</w:t>
      </w:r>
      <w:r w:rsidRPr="002F34DC">
        <w:rPr>
          <w:noProof/>
          <w:lang w:val="fr-FR"/>
        </w:rPr>
        <w:tab/>
      </w:r>
      <w:r>
        <w:rPr>
          <w:noProof/>
        </w:rPr>
        <w:fldChar w:fldCharType="begin"/>
      </w:r>
      <w:r w:rsidRPr="002F34DC">
        <w:rPr>
          <w:noProof/>
          <w:lang w:val="fr-FR"/>
        </w:rPr>
        <w:instrText xml:space="preserve"> PAGEREF _Toc403652733 \h </w:instrText>
      </w:r>
      <w:r>
        <w:rPr>
          <w:noProof/>
        </w:rPr>
      </w:r>
      <w:r>
        <w:rPr>
          <w:noProof/>
        </w:rPr>
        <w:fldChar w:fldCharType="separate"/>
      </w:r>
      <w:r w:rsidRPr="002F34DC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D77D5E" w:rsidRDefault="00BB09B7">
      <w:pPr>
        <w:pStyle w:val="Titre"/>
        <w:rPr>
          <w:lang w:val="fr-FR"/>
        </w:rPr>
      </w:pPr>
      <w:r>
        <w:rPr>
          <w:lang w:val="fr-FR"/>
        </w:rPr>
        <w:fldChar w:fldCharType="end"/>
      </w:r>
      <w:r>
        <w:rPr>
          <w:lang w:val="fr-FR"/>
        </w:rPr>
        <w:br w:type="page"/>
      </w:r>
      <w:r>
        <w:rPr>
          <w:lang w:val="fr-FR"/>
        </w:rPr>
        <w:lastRenderedPageBreak/>
        <w:fldChar w:fldCharType="begin"/>
      </w:r>
      <w:r>
        <w:rPr>
          <w:lang w:val="fr-FR"/>
        </w:rPr>
        <w:instrText xml:space="preserve"> TITLE  \* MERGEFORMAT </w:instrText>
      </w:r>
      <w:r>
        <w:rPr>
          <w:lang w:val="fr-FR"/>
        </w:rPr>
        <w:fldChar w:fldCharType="separate"/>
      </w:r>
      <w:r w:rsidR="002F34DC">
        <w:rPr>
          <w:lang w:val="fr-FR"/>
        </w:rPr>
        <w:t>Vision</w:t>
      </w:r>
      <w:r>
        <w:rPr>
          <w:lang w:val="fr-FR"/>
        </w:rPr>
        <w:fldChar w:fldCharType="end"/>
      </w:r>
    </w:p>
    <w:p w:rsidR="00D77D5E" w:rsidRDefault="00BB09B7">
      <w:pPr>
        <w:pStyle w:val="Titre1"/>
        <w:rPr>
          <w:lang w:val="fr-FR"/>
        </w:rPr>
      </w:pPr>
      <w:bookmarkStart w:id="0" w:name="_Toc456598586"/>
      <w:bookmarkStart w:id="1" w:name="_Toc456600917"/>
      <w:bookmarkStart w:id="2" w:name="_Toc403652730"/>
      <w:bookmarkStart w:id="3" w:name="_Toc436203377"/>
      <w:bookmarkStart w:id="4" w:name="_Toc452813577"/>
      <w:r>
        <w:rPr>
          <w:lang w:val="fr-FR"/>
        </w:rPr>
        <w:t>Introduction</w:t>
      </w:r>
      <w:bookmarkEnd w:id="0"/>
      <w:bookmarkEnd w:id="1"/>
      <w:bookmarkEnd w:id="2"/>
    </w:p>
    <w:p w:rsidR="00D77D5E" w:rsidRDefault="00BB09B7">
      <w:pPr>
        <w:pStyle w:val="Corpsdetexte2"/>
        <w:rPr>
          <w:lang w:val="fr-FR"/>
        </w:rPr>
      </w:pPr>
      <w:r>
        <w:rPr>
          <w:lang w:val="fr-FR"/>
        </w:rPr>
        <w:t xml:space="preserve"> [L’introduction du document de </w:t>
      </w:r>
      <w:r>
        <w:rPr>
          <w:b/>
          <w:lang w:val="fr-FR"/>
        </w:rPr>
        <w:t xml:space="preserve">Vision </w:t>
      </w:r>
      <w:r>
        <w:rPr>
          <w:lang w:val="fr-FR"/>
        </w:rPr>
        <w:t>doit éclairer sur le document entier. Elle fixe les objectifs, le but et le vocabulaire employé dans le reste du document.]</w:t>
      </w:r>
    </w:p>
    <w:p w:rsidR="00D77D5E" w:rsidRDefault="00BB09B7">
      <w:pPr>
        <w:pStyle w:val="InfoBlue"/>
        <w:rPr>
          <w:lang w:val="fr-FR"/>
        </w:rPr>
      </w:pPr>
      <w:r>
        <w:rPr>
          <w:lang w:val="fr-FR"/>
        </w:rPr>
        <w:t xml:space="preserve"> [Si nécessaire, une </w:t>
      </w:r>
      <w:proofErr w:type="spellStart"/>
      <w:r>
        <w:rPr>
          <w:lang w:val="fr-FR"/>
        </w:rPr>
        <w:t>sous section</w:t>
      </w:r>
      <w:proofErr w:type="spellEnd"/>
      <w:r>
        <w:rPr>
          <w:lang w:val="fr-FR"/>
        </w:rPr>
        <w:t xml:space="preserve"> fournit une liste complète de tous les documents de référence. </w:t>
      </w:r>
      <w:r w:rsidRPr="00721A7F">
        <w:rPr>
          <w:lang w:val="fr-FR"/>
        </w:rPr>
        <w:t xml:space="preserve">Chacun d’entre eux doit être identifié par un titre et un numéro de version (ou au moins une date de parution). </w:t>
      </w:r>
      <w:r>
        <w:rPr>
          <w:lang w:val="fr-FR"/>
        </w:rPr>
        <w:t>Spécifier les sources et les auteurs de ces références dans la mesure du possible.]</w:t>
      </w:r>
    </w:p>
    <w:p w:rsidR="00D77D5E" w:rsidRDefault="00D77D5E">
      <w:pPr>
        <w:rPr>
          <w:lang w:val="fr-FR"/>
        </w:rPr>
      </w:pPr>
    </w:p>
    <w:p w:rsidR="00D77D5E" w:rsidRDefault="002F34DC">
      <w:pPr>
        <w:pStyle w:val="Titre1"/>
        <w:rPr>
          <w:lang w:val="fr-FR"/>
        </w:rPr>
      </w:pPr>
      <w:bookmarkStart w:id="5" w:name="_Toc403652731"/>
      <w:bookmarkEnd w:id="3"/>
      <w:bookmarkEnd w:id="4"/>
      <w:r>
        <w:rPr>
          <w:lang w:val="fr-FR"/>
        </w:rPr>
        <w:t>Liste des C.U</w:t>
      </w:r>
      <w:bookmarkEnd w:id="5"/>
    </w:p>
    <w:p w:rsidR="00D77D5E" w:rsidRDefault="002F34DC">
      <w:pPr>
        <w:pStyle w:val="Titre2"/>
        <w:rPr>
          <w:lang w:val="fr-FR"/>
        </w:rPr>
      </w:pPr>
      <w:r>
        <w:rPr>
          <w:lang w:val="fr-FR"/>
        </w:rPr>
        <w:t>Lancer la simulation</w:t>
      </w:r>
    </w:p>
    <w:p w:rsidR="00F54619" w:rsidRDefault="00F54619" w:rsidP="00F54619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F54619" w:rsidRPr="007745AF" w:rsidRDefault="00D50FFB" w:rsidP="007745AF">
      <w:pPr>
        <w:pStyle w:val="Paragraphedeliste"/>
        <w:numPr>
          <w:ilvl w:val="0"/>
          <w:numId w:val="44"/>
        </w:numPr>
        <w:rPr>
          <w:lang w:val="fr-FR"/>
        </w:rPr>
      </w:pPr>
      <w:r w:rsidRPr="007745AF">
        <w:rPr>
          <w:lang w:val="fr-FR"/>
        </w:rPr>
        <w:t>Permet de lancer une simulation de gestion d’incendie par des robots pompiers</w:t>
      </w:r>
    </w:p>
    <w:p w:rsidR="00F54619" w:rsidRDefault="00F54619" w:rsidP="00F54619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F54619" w:rsidRPr="007745AF" w:rsidRDefault="00F54619" w:rsidP="007745AF">
      <w:pPr>
        <w:pStyle w:val="Paragraphedeliste"/>
        <w:numPr>
          <w:ilvl w:val="0"/>
          <w:numId w:val="44"/>
        </w:numPr>
        <w:rPr>
          <w:lang w:val="fr-FR"/>
        </w:rPr>
      </w:pPr>
      <w:r w:rsidRPr="007745AF">
        <w:rPr>
          <w:lang w:val="fr-FR"/>
        </w:rPr>
        <w:t>Utilisateur du logiciel</w:t>
      </w:r>
    </w:p>
    <w:p w:rsidR="00F54619" w:rsidRPr="00F54619" w:rsidRDefault="00F54619" w:rsidP="00F54619">
      <w:pPr>
        <w:rPr>
          <w:lang w:val="fr-FR"/>
        </w:rPr>
      </w:pPr>
    </w:p>
    <w:p w:rsidR="00F54619" w:rsidRDefault="00F54619" w:rsidP="00F54619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 w:rsidRPr="00D50FFB">
        <w:rPr>
          <w:lang w:val="fr-FR"/>
        </w:rPr>
        <w:t>L’utilisateur lance le logiciel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charge la carte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ajoute des robots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positionne des incendies sur la carte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positionne des robots sur la carte</w:t>
      </w:r>
    </w:p>
    <w:p w:rsidR="00D50FFB" w:rsidRP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lance la simulation</w:t>
      </w:r>
    </w:p>
    <w:p w:rsidR="00D50FFB" w:rsidRPr="00D50FFB" w:rsidRDefault="00D50FFB" w:rsidP="00D50FFB">
      <w:pPr>
        <w:rPr>
          <w:lang w:val="fr-FR"/>
        </w:rPr>
      </w:pPr>
    </w:p>
    <w:p w:rsidR="00F54619" w:rsidRDefault="00F54619" w:rsidP="00F54619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Avoir une carte valide</w:t>
      </w:r>
    </w:p>
    <w:p w:rsidR="00D50FFB" w:rsidRPr="00D50FFB" w:rsidRDefault="00D50FFB" w:rsidP="00D50FFB">
      <w:pPr>
        <w:pStyle w:val="Paragraphedeliste"/>
        <w:rPr>
          <w:lang w:val="fr-FR"/>
        </w:rPr>
      </w:pPr>
    </w:p>
    <w:p w:rsidR="00F54619" w:rsidRDefault="00F54619" w:rsidP="00F54619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Logs de la simulation disponibles</w:t>
      </w:r>
      <w:bookmarkStart w:id="6" w:name="_GoBack"/>
      <w:bookmarkEnd w:id="6"/>
    </w:p>
    <w:p w:rsidR="00F54619" w:rsidRDefault="00F54619" w:rsidP="00D50FFB">
      <w:pPr>
        <w:pStyle w:val="Titre3"/>
        <w:numPr>
          <w:ilvl w:val="0"/>
          <w:numId w:val="0"/>
        </w:numPr>
        <w:rPr>
          <w:lang w:val="fr-FR"/>
        </w:rPr>
      </w:pPr>
    </w:p>
    <w:p w:rsidR="00F54619" w:rsidRPr="00F54619" w:rsidRDefault="00F54619" w:rsidP="00F54619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Autres spécifications</w:t>
      </w:r>
    </w:p>
    <w:p w:rsidR="00F54619" w:rsidRPr="00D50FFB" w:rsidRDefault="00D50FFB" w:rsidP="00D50FFB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Nécessité de pouvoir visualiser le déroulement de la simulation</w:t>
      </w:r>
    </w:p>
    <w:p w:rsidR="00F54619" w:rsidRPr="00F54619" w:rsidRDefault="00F54619" w:rsidP="00F54619">
      <w:pPr>
        <w:rPr>
          <w:lang w:val="fr-FR"/>
        </w:rPr>
      </w:pPr>
    </w:p>
    <w:p w:rsidR="00F54619" w:rsidRPr="00F54619" w:rsidRDefault="00F54619" w:rsidP="00F54619">
      <w:pPr>
        <w:rPr>
          <w:lang w:val="fr-FR"/>
        </w:rPr>
      </w:pPr>
    </w:p>
    <w:p w:rsidR="00F54619" w:rsidRPr="00F54619" w:rsidRDefault="00F54619" w:rsidP="00F54619">
      <w:pPr>
        <w:rPr>
          <w:lang w:val="fr-FR"/>
        </w:rPr>
      </w:pPr>
    </w:p>
    <w:p w:rsidR="00F54619" w:rsidRPr="00F54619" w:rsidRDefault="00F54619" w:rsidP="00F54619">
      <w:pPr>
        <w:rPr>
          <w:lang w:val="fr-FR"/>
        </w:rPr>
      </w:pPr>
    </w:p>
    <w:p w:rsidR="00D77D5E" w:rsidRDefault="002F34DC">
      <w:pPr>
        <w:pStyle w:val="Titre2"/>
        <w:rPr>
          <w:lang w:val="fr-FR"/>
        </w:rPr>
      </w:pPr>
      <w:r>
        <w:rPr>
          <w:lang w:val="fr-FR"/>
        </w:rPr>
        <w:lastRenderedPageBreak/>
        <w:t>Importer carte</w:t>
      </w:r>
    </w:p>
    <w:p w:rsidR="00F54619" w:rsidRDefault="00F54619" w:rsidP="00F54619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D50FFB" w:rsidRPr="007745AF" w:rsidRDefault="00854C3C" w:rsidP="007745AF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Permet d’importer une carte existante dans le logiciel</w:t>
      </w:r>
    </w:p>
    <w:p w:rsidR="00F54619" w:rsidRDefault="00F54619" w:rsidP="00F54619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A30376" w:rsidRPr="007745AF" w:rsidRDefault="00A30376" w:rsidP="007745AF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L’utilisateur du logiciel</w:t>
      </w:r>
    </w:p>
    <w:p w:rsidR="00F54619" w:rsidRDefault="00F54619" w:rsidP="00F54619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A30376" w:rsidRDefault="00A30376" w:rsidP="00A30376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lance le logiciel</w:t>
      </w:r>
    </w:p>
    <w:p w:rsidR="00A30376" w:rsidRDefault="00A30376" w:rsidP="00A30376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L’utilisateur </w:t>
      </w:r>
      <w:r w:rsidR="007745AF">
        <w:rPr>
          <w:lang w:val="fr-FR"/>
        </w:rPr>
        <w:t>va dans le menu permettant d’importer une carte</w:t>
      </w:r>
    </w:p>
    <w:p w:rsidR="007745AF" w:rsidRDefault="007745AF" w:rsidP="00A30376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choisit une carte</w:t>
      </w:r>
    </w:p>
    <w:p w:rsidR="007745AF" w:rsidRPr="00887B02" w:rsidRDefault="007745AF" w:rsidP="004F3682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L’utilisateur lance l’importation de la carte</w:t>
      </w:r>
    </w:p>
    <w:p w:rsidR="007745AF" w:rsidRDefault="00F54619" w:rsidP="007745AF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7745AF" w:rsidRPr="00887B02" w:rsidRDefault="007745AF" w:rsidP="00451C6B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Carte valide (dimensions n * n avec  n compris entre 20 et plusieurs milliers)</w:t>
      </w:r>
    </w:p>
    <w:p w:rsidR="00F54619" w:rsidRDefault="00F54619" w:rsidP="00F54619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7745AF" w:rsidRPr="00887B02" w:rsidRDefault="007745AF" w:rsidP="000647F1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Carte chargée et visible sur l’interface</w:t>
      </w:r>
    </w:p>
    <w:p w:rsidR="00F54619" w:rsidRDefault="00F54619" w:rsidP="00F54619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Autres spécifications</w:t>
      </w:r>
    </w:p>
    <w:p w:rsidR="00F54619" w:rsidRPr="00F54619" w:rsidRDefault="00F54619" w:rsidP="00F54619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Positionner robots</w:t>
      </w:r>
    </w:p>
    <w:p w:rsidR="00D27CFA" w:rsidRDefault="00D27CFA" w:rsidP="00D27CFA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D27CFA" w:rsidRPr="007745AF" w:rsidRDefault="00D27CFA" w:rsidP="00D27CFA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Permet d</w:t>
      </w:r>
      <w:r>
        <w:rPr>
          <w:lang w:val="fr-FR"/>
        </w:rPr>
        <w:t>e positionner des robots sur une carte</w:t>
      </w:r>
    </w:p>
    <w:p w:rsidR="00D27CFA" w:rsidRDefault="00D27CFA" w:rsidP="00D27CFA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D27CFA" w:rsidRPr="007745AF" w:rsidRDefault="00D27CFA" w:rsidP="00D27CFA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L’utilisateur du logiciel</w:t>
      </w:r>
    </w:p>
    <w:p w:rsidR="00D27CFA" w:rsidRDefault="00D27CFA" w:rsidP="00D27CFA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D27CFA" w:rsidRDefault="00D27CFA" w:rsidP="00D27CFA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</w:t>
      </w:r>
      <w:r w:rsidR="00887B02">
        <w:rPr>
          <w:lang w:val="fr-FR"/>
        </w:rPr>
        <w:t xml:space="preserve"> choisit un robot</w:t>
      </w:r>
    </w:p>
    <w:p w:rsidR="00D27CFA" w:rsidRPr="007745AF" w:rsidRDefault="00D27CFA" w:rsidP="00887B02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L’utilisateur </w:t>
      </w:r>
      <w:r w:rsidR="00887B02">
        <w:rPr>
          <w:lang w:val="fr-FR"/>
        </w:rPr>
        <w:t>place le robot sur la carte</w:t>
      </w:r>
    </w:p>
    <w:p w:rsidR="00D27CFA" w:rsidRDefault="00D27CFA" w:rsidP="00D27CFA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D27CFA" w:rsidRDefault="00D27CFA" w:rsidP="00D27CFA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Robot déjà créé</w:t>
      </w:r>
    </w:p>
    <w:p w:rsidR="00D27CFA" w:rsidRPr="00887B02" w:rsidRDefault="00D27CFA" w:rsidP="000D695E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Emplacement sur la carte valide</w:t>
      </w:r>
    </w:p>
    <w:p w:rsidR="00D27CFA" w:rsidRDefault="00D27CFA" w:rsidP="00D27CFA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D27CFA" w:rsidRDefault="00D27CFA" w:rsidP="00D27CFA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Robot placé sur la carte</w:t>
      </w:r>
    </w:p>
    <w:p w:rsidR="00D27CFA" w:rsidRPr="00887B02" w:rsidRDefault="00D27CFA" w:rsidP="00327311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Robot visible sur l’interface</w:t>
      </w:r>
    </w:p>
    <w:p w:rsidR="00D27CFA" w:rsidRDefault="00D27CFA" w:rsidP="00D27CFA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Autres spécifications</w:t>
      </w:r>
    </w:p>
    <w:p w:rsidR="002F34DC" w:rsidRPr="00887B02" w:rsidRDefault="002F34DC" w:rsidP="00887B02">
      <w:pPr>
        <w:pStyle w:val="Paragraphedeliste"/>
        <w:rPr>
          <w:lang w:val="fr-FR"/>
        </w:rPr>
      </w:pPr>
    </w:p>
    <w:p w:rsidR="002F34DC" w:rsidRDefault="00887B02" w:rsidP="00887B02">
      <w:pPr>
        <w:pStyle w:val="Titre2"/>
        <w:rPr>
          <w:lang w:val="fr-FR"/>
        </w:rPr>
      </w:pPr>
      <w:r>
        <w:rPr>
          <w:highlight w:val="lightGray"/>
          <w:lang w:val="fr-FR"/>
        </w:rPr>
        <w:br w:type="column"/>
      </w:r>
      <w:r w:rsidR="002F34DC">
        <w:rPr>
          <w:lang w:val="fr-FR"/>
        </w:rPr>
        <w:lastRenderedPageBreak/>
        <w:t>Positionner incendies</w:t>
      </w:r>
    </w:p>
    <w:p w:rsidR="00887B02" w:rsidRDefault="00887B02" w:rsidP="00887B02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887B02" w:rsidRPr="007745AF" w:rsidRDefault="00887B02" w:rsidP="00887B02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Permet d</w:t>
      </w:r>
      <w:r>
        <w:rPr>
          <w:lang w:val="fr-FR"/>
        </w:rPr>
        <w:t>e positionner des incendies sur la carte</w:t>
      </w:r>
    </w:p>
    <w:p w:rsidR="00887B02" w:rsidRDefault="00887B02" w:rsidP="00887B02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887B02" w:rsidRPr="007745AF" w:rsidRDefault="00887B02" w:rsidP="00887B02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L’utilisateur du logiciel</w:t>
      </w:r>
    </w:p>
    <w:p w:rsidR="00887B02" w:rsidRDefault="00887B02" w:rsidP="00887B02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887B02" w:rsidRPr="007745AF" w:rsidRDefault="00887B02" w:rsidP="00887B02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place un incendie sur la carte</w:t>
      </w:r>
    </w:p>
    <w:p w:rsidR="00887B02" w:rsidRDefault="00887B02" w:rsidP="00887B02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887B02" w:rsidRPr="00887B02" w:rsidRDefault="00887B02" w:rsidP="00887B02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Emplacement sur la carte valide</w:t>
      </w:r>
    </w:p>
    <w:p w:rsidR="00887B02" w:rsidRDefault="00887B02" w:rsidP="00887B02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887B02" w:rsidRDefault="00887B02" w:rsidP="00887B02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Incendie placé sur la carte</w:t>
      </w:r>
    </w:p>
    <w:p w:rsidR="00887B02" w:rsidRPr="00887B02" w:rsidRDefault="00887B02" w:rsidP="004A071D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Incendie visible sur l’interface</w:t>
      </w:r>
    </w:p>
    <w:p w:rsidR="00887B02" w:rsidRDefault="00887B02" w:rsidP="00887B02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Autres spécifications</w:t>
      </w:r>
    </w:p>
    <w:p w:rsidR="002615D6" w:rsidRPr="002615D6" w:rsidRDefault="002615D6" w:rsidP="002615D6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Optionnel : incendie dynamique </w:t>
      </w:r>
    </w:p>
    <w:p w:rsidR="00887B02" w:rsidRPr="00887B02" w:rsidRDefault="00887B02" w:rsidP="00887B02">
      <w:pPr>
        <w:rPr>
          <w:lang w:val="fr-FR"/>
        </w:rPr>
      </w:pP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Ajouter nouveaux robots</w:t>
      </w:r>
    </w:p>
    <w:p w:rsidR="000D3600" w:rsidRDefault="000D3600" w:rsidP="000D3600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0D3600" w:rsidRPr="007745AF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Permet d</w:t>
      </w:r>
      <w:r>
        <w:rPr>
          <w:lang w:val="fr-FR"/>
        </w:rPr>
        <w:t>e créer des robots pompiers</w:t>
      </w:r>
    </w:p>
    <w:p w:rsidR="000D3600" w:rsidRDefault="000D3600" w:rsidP="000D3600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0D3600" w:rsidRPr="007745AF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L’utilisateur du logiciel</w:t>
      </w:r>
    </w:p>
    <w:p w:rsidR="000D3600" w:rsidRDefault="000D3600" w:rsidP="000D3600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0D3600" w:rsidRPr="007745AF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place un incendie sur la carte</w:t>
      </w:r>
    </w:p>
    <w:p w:rsidR="000D3600" w:rsidRDefault="000D3600" w:rsidP="000D3600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0D3600" w:rsidRPr="00887B02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Emplacement sur la carte valide</w:t>
      </w:r>
    </w:p>
    <w:p w:rsidR="000D3600" w:rsidRDefault="000D3600" w:rsidP="000D3600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0D3600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Incendie placé sur la carte</w:t>
      </w:r>
    </w:p>
    <w:p w:rsidR="000D3600" w:rsidRPr="00887B02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 w:rsidRPr="00887B02">
        <w:rPr>
          <w:lang w:val="fr-FR"/>
        </w:rPr>
        <w:t>Incendie visible sur l’interface</w:t>
      </w:r>
    </w:p>
    <w:p w:rsidR="000D3600" w:rsidRDefault="000D3600" w:rsidP="000D3600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Autres spécifications</w:t>
      </w:r>
    </w:p>
    <w:p w:rsidR="000D3600" w:rsidRPr="002615D6" w:rsidRDefault="000D3600" w:rsidP="000D3600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Optionnel : incendie dynamique </w:t>
      </w:r>
    </w:p>
    <w:p w:rsidR="002F34DC" w:rsidRDefault="002F34DC" w:rsidP="002F34DC">
      <w:pPr>
        <w:rPr>
          <w:lang w:val="fr-FR"/>
        </w:rPr>
      </w:pPr>
    </w:p>
    <w:p w:rsidR="00721A7F" w:rsidRDefault="00721A7F">
      <w:pPr>
        <w:widowControl/>
        <w:spacing w:line="240" w:lineRule="auto"/>
        <w:rPr>
          <w:b/>
          <w:sz w:val="24"/>
          <w:lang w:val="fr-FR"/>
        </w:rPr>
      </w:pPr>
      <w:r>
        <w:rPr>
          <w:lang w:val="fr-FR"/>
        </w:rPr>
        <w:br w:type="page"/>
      </w: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lastRenderedPageBreak/>
        <w:t>Visualiser carte</w:t>
      </w:r>
    </w:p>
    <w:p w:rsidR="00721A7F" w:rsidRDefault="00721A7F" w:rsidP="00721A7F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721A7F" w:rsidRPr="007745AF" w:rsidRDefault="00721A7F" w:rsidP="00721A7F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Permet d</w:t>
      </w:r>
      <w:r>
        <w:rPr>
          <w:lang w:val="fr-FR"/>
        </w:rPr>
        <w:t xml:space="preserve">e </w:t>
      </w:r>
      <w:r>
        <w:rPr>
          <w:lang w:val="fr-FR"/>
        </w:rPr>
        <w:t>visualiser la carte</w:t>
      </w:r>
    </w:p>
    <w:p w:rsidR="00721A7F" w:rsidRDefault="00721A7F" w:rsidP="00721A7F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721A7F" w:rsidRPr="007745AF" w:rsidRDefault="00721A7F" w:rsidP="00721A7F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L’utilisateur du logiciel</w:t>
      </w:r>
    </w:p>
    <w:p w:rsidR="00721A7F" w:rsidRDefault="00721A7F" w:rsidP="00721A7F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721A7F" w:rsidRPr="007745AF" w:rsidRDefault="00721A7F" w:rsidP="00721A7F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L’utilisateur </w:t>
      </w:r>
      <w:r>
        <w:rPr>
          <w:lang w:val="fr-FR"/>
        </w:rPr>
        <w:t>visionne la carte</w:t>
      </w:r>
    </w:p>
    <w:p w:rsidR="00721A7F" w:rsidRDefault="00721A7F" w:rsidP="00721A7F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721A7F" w:rsidRPr="00887B02" w:rsidRDefault="00A60B59" w:rsidP="00721A7F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Simulation lancée</w:t>
      </w:r>
    </w:p>
    <w:p w:rsidR="00721A7F" w:rsidRDefault="00721A7F" w:rsidP="00721A7F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721A7F" w:rsidRPr="00721A7F" w:rsidRDefault="00721A7F" w:rsidP="00721A7F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Carte affichée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Visualiser incendies</w:t>
      </w:r>
    </w:p>
    <w:p w:rsidR="00721A7F" w:rsidRDefault="00721A7F" w:rsidP="00721A7F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721A7F" w:rsidRPr="007745AF" w:rsidRDefault="00721A7F" w:rsidP="00721A7F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Permet d</w:t>
      </w:r>
      <w:r>
        <w:rPr>
          <w:lang w:val="fr-FR"/>
        </w:rPr>
        <w:t xml:space="preserve">e </w:t>
      </w:r>
      <w:r w:rsidR="00A60B59">
        <w:rPr>
          <w:lang w:val="fr-FR"/>
        </w:rPr>
        <w:t>visualiser les incendies sur une carte</w:t>
      </w:r>
    </w:p>
    <w:p w:rsidR="00721A7F" w:rsidRDefault="00721A7F" w:rsidP="00721A7F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721A7F" w:rsidRPr="007745AF" w:rsidRDefault="00721A7F" w:rsidP="00721A7F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L’utilisateur du logiciel</w:t>
      </w:r>
    </w:p>
    <w:p w:rsidR="00721A7F" w:rsidRDefault="00721A7F" w:rsidP="00721A7F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721A7F" w:rsidRPr="007745AF" w:rsidRDefault="00721A7F" w:rsidP="00721A7F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L’utilisateur </w:t>
      </w:r>
      <w:r w:rsidR="00A60B59">
        <w:rPr>
          <w:lang w:val="fr-FR"/>
        </w:rPr>
        <w:t>visionne les incendies sur une carte</w:t>
      </w:r>
    </w:p>
    <w:p w:rsidR="00721A7F" w:rsidRDefault="00721A7F" w:rsidP="00721A7F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A60B59" w:rsidRPr="00887B02" w:rsidRDefault="00A60B59" w:rsidP="00721A7F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Simulation lancée</w:t>
      </w:r>
    </w:p>
    <w:p w:rsidR="00721A7F" w:rsidRDefault="00721A7F" w:rsidP="00721A7F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2F34DC" w:rsidRDefault="00A60B59" w:rsidP="002F34DC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Incendie affiché sur la carte</w:t>
      </w:r>
    </w:p>
    <w:p w:rsidR="00A60B59" w:rsidRPr="00A60B59" w:rsidRDefault="00A60B59" w:rsidP="00A60B59">
      <w:pPr>
        <w:pStyle w:val="Paragraphedeliste"/>
        <w:rPr>
          <w:lang w:val="fr-FR"/>
        </w:rPr>
      </w:pPr>
    </w:p>
    <w:p w:rsidR="00A60B59" w:rsidRDefault="00A60B59">
      <w:pPr>
        <w:widowControl/>
        <w:spacing w:line="240" w:lineRule="auto"/>
        <w:rPr>
          <w:b/>
          <w:sz w:val="24"/>
          <w:lang w:val="fr-FR"/>
        </w:rPr>
      </w:pPr>
      <w:r>
        <w:rPr>
          <w:lang w:val="fr-FR"/>
        </w:rPr>
        <w:br w:type="page"/>
      </w: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lastRenderedPageBreak/>
        <w:t>Visualiser déplacement des robots</w:t>
      </w:r>
    </w:p>
    <w:p w:rsidR="00A60B59" w:rsidRDefault="00A60B59" w:rsidP="00A60B59">
      <w:pPr>
        <w:pStyle w:val="Titre3"/>
        <w:rPr>
          <w:lang w:val="fr-FR"/>
        </w:rPr>
      </w:pPr>
      <w:r>
        <w:rPr>
          <w:lang w:val="fr-FR"/>
        </w:rPr>
        <w:t>Résumé</w:t>
      </w:r>
    </w:p>
    <w:p w:rsidR="00A60B59" w:rsidRPr="007745AF" w:rsidRDefault="00A60B59" w:rsidP="00A60B59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Permet d</w:t>
      </w:r>
      <w:r>
        <w:rPr>
          <w:lang w:val="fr-FR"/>
        </w:rPr>
        <w:t xml:space="preserve">e visualiser les </w:t>
      </w:r>
      <w:r>
        <w:rPr>
          <w:lang w:val="fr-FR"/>
        </w:rPr>
        <w:t>robots</w:t>
      </w:r>
    </w:p>
    <w:p w:rsidR="00A60B59" w:rsidRDefault="00A60B59" w:rsidP="00A60B59">
      <w:pPr>
        <w:pStyle w:val="Titre3"/>
        <w:rPr>
          <w:lang w:val="fr-FR"/>
        </w:rPr>
      </w:pPr>
      <w:r>
        <w:rPr>
          <w:lang w:val="fr-FR"/>
        </w:rPr>
        <w:t>Acteurs</w:t>
      </w:r>
    </w:p>
    <w:p w:rsidR="00A60B59" w:rsidRPr="007745AF" w:rsidRDefault="00A60B59" w:rsidP="00A60B59">
      <w:pPr>
        <w:pStyle w:val="Paragraphedeliste"/>
        <w:numPr>
          <w:ilvl w:val="0"/>
          <w:numId w:val="43"/>
        </w:numPr>
        <w:rPr>
          <w:lang w:val="fr-FR"/>
        </w:rPr>
      </w:pPr>
      <w:r w:rsidRPr="007745AF">
        <w:rPr>
          <w:lang w:val="fr-FR"/>
        </w:rPr>
        <w:t>L’utilisateur du logiciel</w:t>
      </w:r>
    </w:p>
    <w:p w:rsidR="00A60B59" w:rsidRDefault="00A60B59" w:rsidP="00A60B59">
      <w:pPr>
        <w:pStyle w:val="Titre3"/>
        <w:rPr>
          <w:lang w:val="fr-FR"/>
        </w:rPr>
      </w:pPr>
      <w:r>
        <w:rPr>
          <w:lang w:val="fr-FR"/>
        </w:rPr>
        <w:t>Description des scénarios</w:t>
      </w:r>
    </w:p>
    <w:p w:rsidR="00A60B59" w:rsidRPr="007745AF" w:rsidRDefault="00A60B59" w:rsidP="00A60B59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L’utilisateur visionne les robots en déplacement sur la carte pendant la simulation</w:t>
      </w:r>
    </w:p>
    <w:p w:rsidR="00A60B59" w:rsidRDefault="00A60B59" w:rsidP="00A60B59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 conditions</w:t>
      </w:r>
    </w:p>
    <w:p w:rsidR="00A60B59" w:rsidRPr="00887B02" w:rsidRDefault="00A60B59" w:rsidP="00A60B59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Simulation lancée</w:t>
      </w:r>
    </w:p>
    <w:p w:rsidR="00A60B59" w:rsidRDefault="00A60B59" w:rsidP="00A60B59">
      <w:pPr>
        <w:pStyle w:val="Titre3"/>
        <w:numPr>
          <w:ilvl w:val="2"/>
          <w:numId w:val="1"/>
        </w:numPr>
        <w:rPr>
          <w:lang w:val="fr-FR"/>
        </w:rPr>
      </w:pPr>
      <w:r>
        <w:rPr>
          <w:lang w:val="fr-FR"/>
        </w:rPr>
        <w:t>Post conditions</w:t>
      </w:r>
    </w:p>
    <w:p w:rsidR="00A60B59" w:rsidRDefault="00A60B59" w:rsidP="00A60B59">
      <w:pPr>
        <w:pStyle w:val="Paragraphedeliste"/>
        <w:numPr>
          <w:ilvl w:val="0"/>
          <w:numId w:val="43"/>
        </w:numPr>
        <w:rPr>
          <w:lang w:val="fr-FR"/>
        </w:rPr>
      </w:pPr>
      <w:r>
        <w:rPr>
          <w:lang w:val="fr-FR"/>
        </w:rPr>
        <w:t>Incendie affiché sur la carte</w:t>
      </w:r>
    </w:p>
    <w:p w:rsidR="00A60B59" w:rsidRPr="00A60B59" w:rsidRDefault="00A60B59" w:rsidP="00A60B59">
      <w:pPr>
        <w:rPr>
          <w:lang w:val="fr-FR"/>
        </w:rPr>
      </w:pP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Stopper la simulation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Accélérer la simulation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proofErr w:type="spellStart"/>
      <w:r>
        <w:rPr>
          <w:lang w:val="fr-FR"/>
        </w:rPr>
        <w:t>Ré-initialiser</w:t>
      </w:r>
      <w:proofErr w:type="spellEnd"/>
      <w:r>
        <w:rPr>
          <w:lang w:val="fr-FR"/>
        </w:rPr>
        <w:t xml:space="preserve"> la simulation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Remplacer algorithme</w:t>
      </w:r>
    </w:p>
    <w:p w:rsid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2"/>
        <w:rPr>
          <w:lang w:val="fr-FR"/>
        </w:rPr>
      </w:pPr>
      <w:r>
        <w:rPr>
          <w:lang w:val="fr-FR"/>
        </w:rPr>
        <w:t>Sauvegarder simulation</w:t>
      </w:r>
    </w:p>
    <w:p w:rsid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Pr="002F34DC" w:rsidRDefault="002F34DC" w:rsidP="002F34DC">
      <w:pPr>
        <w:rPr>
          <w:lang w:val="fr-FR"/>
        </w:rPr>
      </w:pPr>
    </w:p>
    <w:p w:rsidR="002F34DC" w:rsidRDefault="002F34DC" w:rsidP="002F34DC">
      <w:pPr>
        <w:pStyle w:val="Titre1"/>
        <w:numPr>
          <w:ilvl w:val="0"/>
          <w:numId w:val="0"/>
        </w:numPr>
        <w:ind w:left="360"/>
        <w:rPr>
          <w:lang w:val="fr-FR"/>
        </w:rPr>
      </w:pPr>
    </w:p>
    <w:sectPr w:rsidR="002F34D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280" w:rsidRDefault="00AD3280">
      <w:pPr>
        <w:spacing w:line="240" w:lineRule="auto"/>
      </w:pPr>
      <w:r>
        <w:separator/>
      </w:r>
    </w:p>
  </w:endnote>
  <w:endnote w:type="continuationSeparator" w:id="0">
    <w:p w:rsidR="00AD3280" w:rsidRDefault="00AD3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7D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7D5E" w:rsidRDefault="00D77D5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7D5E" w:rsidRDefault="00BB09B7">
          <w:pPr>
            <w:jc w:val="center"/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DOCPROPERTY "Company"  \* MERGEFORMAT </w:instrText>
          </w:r>
          <w:r>
            <w:fldChar w:fldCharType="separate"/>
          </w:r>
          <w:r w:rsidR="002F34DC">
            <w:rPr>
              <w:lang w:val="fr-FR"/>
            </w:rPr>
            <w:t>ISI3BE3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7D5E" w:rsidRDefault="00BB09B7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A60B59">
            <w:rPr>
              <w:rStyle w:val="Numrodepage"/>
              <w:noProof/>
              <w:lang w:val="fr-FR"/>
            </w:rPr>
            <w:t>5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lang w:val="fr-FR"/>
            </w:rPr>
            <w:t xml:space="preserve"> sur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A60B59">
            <w:rPr>
              <w:rStyle w:val="Numrodepage"/>
              <w:noProof/>
              <w:lang w:val="fr-FR"/>
            </w:rPr>
            <w:t>8</w:t>
          </w:r>
          <w:r>
            <w:rPr>
              <w:rStyle w:val="Numrodepage"/>
            </w:rPr>
            <w:fldChar w:fldCharType="end"/>
          </w:r>
        </w:p>
      </w:tc>
    </w:tr>
  </w:tbl>
  <w:p w:rsidR="00D77D5E" w:rsidRDefault="00D77D5E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280" w:rsidRDefault="00AD3280">
      <w:pPr>
        <w:spacing w:line="240" w:lineRule="auto"/>
      </w:pPr>
      <w:r>
        <w:separator/>
      </w:r>
    </w:p>
  </w:footnote>
  <w:footnote w:type="continuationSeparator" w:id="0">
    <w:p w:rsidR="00AD3280" w:rsidRDefault="00AD3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D5E" w:rsidRDefault="00D77D5E">
    <w:pPr>
      <w:rPr>
        <w:sz w:val="24"/>
      </w:rPr>
    </w:pPr>
  </w:p>
  <w:p w:rsidR="00D77D5E" w:rsidRDefault="002F34DC">
    <w:pPr>
      <w:pBdr>
        <w:top w:val="single" w:sz="6" w:space="1" w:color="auto"/>
      </w:pBdr>
      <w:rPr>
        <w:sz w:val="24"/>
      </w:rPr>
    </w:pPr>
    <w:r>
      <w:rPr>
        <w:b/>
        <w:noProof/>
        <w:sz w:val="20"/>
        <w:lang w:val="fr-FR"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55880</wp:posOffset>
          </wp:positionV>
          <wp:extent cx="640080" cy="626110"/>
          <wp:effectExtent l="0" t="0" r="7620" b="2540"/>
          <wp:wrapNone/>
          <wp:docPr id="1" name="Image 1" descr="logoI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I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77D5E" w:rsidRDefault="00BB09B7">
    <w:pPr>
      <w:pBdr>
        <w:bottom w:val="single" w:sz="6" w:space="6" w:color="auto"/>
      </w:pBdr>
      <w:jc w:val="right"/>
      <w:rPr>
        <w:b/>
        <w:sz w:val="36"/>
        <w:lang w:val="fr-FR"/>
      </w:rPr>
    </w:pPr>
    <w:r>
      <w:rPr>
        <w:b/>
        <w:sz w:val="36"/>
      </w:rPr>
      <w:fldChar w:fldCharType="begin"/>
    </w:r>
    <w:r>
      <w:rPr>
        <w:b/>
        <w:sz w:val="36"/>
        <w:lang w:val="fr-FR"/>
      </w:rPr>
      <w:instrText xml:space="preserve"> DOCPROPERTY "Company"  \* MERGEFORMAT </w:instrText>
    </w:r>
    <w:r>
      <w:rPr>
        <w:b/>
        <w:sz w:val="36"/>
      </w:rPr>
      <w:fldChar w:fldCharType="separate"/>
    </w:r>
    <w:r w:rsidR="002F34DC">
      <w:rPr>
        <w:b/>
        <w:sz w:val="36"/>
        <w:lang w:val="fr-FR"/>
      </w:rPr>
      <w:t>ISI3BE3</w:t>
    </w:r>
    <w:r>
      <w:rPr>
        <w:b/>
        <w:sz w:val="36"/>
      </w:rPr>
      <w:fldChar w:fldCharType="end"/>
    </w:r>
  </w:p>
  <w:p w:rsidR="00D77D5E" w:rsidRDefault="00D77D5E">
    <w:pPr>
      <w:pBdr>
        <w:bottom w:val="single" w:sz="6" w:space="6" w:color="auto"/>
      </w:pBdr>
      <w:jc w:val="right"/>
      <w:rPr>
        <w:sz w:val="24"/>
        <w:lang w:val="fr-FR"/>
      </w:rPr>
    </w:pPr>
  </w:p>
  <w:p w:rsidR="00D77D5E" w:rsidRDefault="00D77D5E">
    <w:pPr>
      <w:pStyle w:val="En-tte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77D5E">
      <w:tc>
        <w:tcPr>
          <w:tcW w:w="6379" w:type="dxa"/>
        </w:tcPr>
        <w:p w:rsidR="00D77D5E" w:rsidRDefault="00BB09B7">
          <w:pPr>
            <w:rPr>
              <w:lang w:val="fr-FR"/>
            </w:rPr>
          </w:pPr>
          <w:r>
            <w:rPr>
              <w:b/>
            </w:rPr>
            <w:fldChar w:fldCharType="begin"/>
          </w:r>
          <w:r>
            <w:rPr>
              <w:b/>
              <w:lang w:val="fr-F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2F34DC" w:rsidRPr="002F34DC">
            <w:rPr>
              <w:lang w:val="fr-FR"/>
            </w:rPr>
            <w:t>PEACH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D77D5E" w:rsidRDefault="00BB09B7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&lt;1.0&gt;</w:t>
          </w:r>
        </w:p>
      </w:tc>
    </w:tr>
    <w:tr w:rsidR="00D77D5E">
      <w:tc>
        <w:tcPr>
          <w:tcW w:w="6379" w:type="dxa"/>
        </w:tcPr>
        <w:p w:rsidR="00D77D5E" w:rsidRDefault="00BB09B7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 w:rsidR="002F34DC">
            <w:rPr>
              <w:lang w:val="fr-FR"/>
            </w:rPr>
            <w:t>Vision</w:t>
          </w:r>
          <w:r>
            <w:fldChar w:fldCharType="end"/>
          </w:r>
        </w:p>
      </w:tc>
      <w:tc>
        <w:tcPr>
          <w:tcW w:w="3179" w:type="dxa"/>
        </w:tcPr>
        <w:p w:rsidR="00D77D5E" w:rsidRDefault="00BB09B7">
          <w:pPr>
            <w:rPr>
              <w:lang w:val="en-GB"/>
            </w:rPr>
          </w:pPr>
          <w:r>
            <w:rPr>
              <w:lang w:val="fr-FR"/>
            </w:rPr>
            <w:t xml:space="preserve">  </w:t>
          </w:r>
          <w:r>
            <w:rPr>
              <w:lang w:val="en-GB"/>
            </w:rPr>
            <w:t>Date:  &lt;</w:t>
          </w:r>
          <w:proofErr w:type="spellStart"/>
          <w:r>
            <w:rPr>
              <w:lang w:val="en-GB"/>
            </w:rPr>
            <w:t>jj</w:t>
          </w:r>
          <w:proofErr w:type="spellEnd"/>
          <w:r>
            <w:rPr>
              <w:lang w:val="en-GB"/>
            </w:rPr>
            <w:t>/mm/</w:t>
          </w:r>
          <w:proofErr w:type="spellStart"/>
          <w:r>
            <w:rPr>
              <w:lang w:val="en-GB"/>
            </w:rPr>
            <w:t>aaaa</w:t>
          </w:r>
          <w:proofErr w:type="spellEnd"/>
          <w:r>
            <w:rPr>
              <w:lang w:val="en-GB"/>
            </w:rPr>
            <w:t>&gt;</w:t>
          </w:r>
        </w:p>
      </w:tc>
    </w:tr>
  </w:tbl>
  <w:p w:rsidR="00D77D5E" w:rsidRDefault="00D77D5E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BE600BC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221760"/>
    <w:multiLevelType w:val="hybridMultilevel"/>
    <w:tmpl w:val="570022A0"/>
    <w:lvl w:ilvl="0" w:tplc="287C8B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F52CEF"/>
    <w:multiLevelType w:val="hybridMultilevel"/>
    <w:tmpl w:val="5A9A3AEA"/>
    <w:lvl w:ilvl="0" w:tplc="88CCA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56419BA"/>
    <w:multiLevelType w:val="hybridMultilevel"/>
    <w:tmpl w:val="8B9A0B0E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D762F01"/>
    <w:multiLevelType w:val="hybridMultilevel"/>
    <w:tmpl w:val="98F8F1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9935E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0F2781E"/>
    <w:multiLevelType w:val="hybridMultilevel"/>
    <w:tmpl w:val="DB447D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9221C16"/>
    <w:multiLevelType w:val="hybridMultilevel"/>
    <w:tmpl w:val="F24CE5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2"/>
  </w:num>
  <w:num w:numId="6">
    <w:abstractNumId w:val="20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4"/>
  </w:num>
  <w:num w:numId="12">
    <w:abstractNumId w:val="15"/>
  </w:num>
  <w:num w:numId="13">
    <w:abstractNumId w:val="13"/>
  </w:num>
  <w:num w:numId="14">
    <w:abstractNumId w:val="30"/>
  </w:num>
  <w:num w:numId="15">
    <w:abstractNumId w:val="12"/>
  </w:num>
  <w:num w:numId="16">
    <w:abstractNumId w:val="5"/>
  </w:num>
  <w:num w:numId="17">
    <w:abstractNumId w:val="29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8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6"/>
  </w:num>
  <w:num w:numId="28">
    <w:abstractNumId w:val="33"/>
  </w:num>
  <w:num w:numId="29">
    <w:abstractNumId w:val="24"/>
  </w:num>
  <w:num w:numId="30">
    <w:abstractNumId w:val="21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23"/>
  </w:num>
  <w:num w:numId="41">
    <w:abstractNumId w:val="25"/>
  </w:num>
  <w:num w:numId="42">
    <w:abstractNumId w:val="27"/>
  </w:num>
  <w:num w:numId="43">
    <w:abstractNumId w:val="1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DC"/>
    <w:rsid w:val="000D3600"/>
    <w:rsid w:val="002615D6"/>
    <w:rsid w:val="002F34DC"/>
    <w:rsid w:val="00721A7F"/>
    <w:rsid w:val="007745AF"/>
    <w:rsid w:val="00854C3C"/>
    <w:rsid w:val="00887B02"/>
    <w:rsid w:val="00A30376"/>
    <w:rsid w:val="00A60B59"/>
    <w:rsid w:val="00AD3280"/>
    <w:rsid w:val="00BB09B7"/>
    <w:rsid w:val="00D27CFA"/>
    <w:rsid w:val="00D50FFB"/>
    <w:rsid w:val="00D77D5E"/>
    <w:rsid w:val="00F5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34BDD9-035B-48C0-983F-2F30DA1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FFB"/>
    <w:pPr>
      <w:widowControl w:val="0"/>
      <w:spacing w:line="240" w:lineRule="atLeast"/>
    </w:pPr>
    <w:rPr>
      <w:rFonts w:ascii="Arial" w:hAnsi="Arial"/>
      <w:sz w:val="22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1"/>
      </w:numPr>
      <w:spacing w:before="120" w:after="60"/>
      <w:outlineLvl w:val="0"/>
    </w:pPr>
    <w:rPr>
      <w:b/>
      <w:sz w:val="28"/>
    </w:rPr>
  </w:style>
  <w:style w:type="paragraph" w:styleId="Titre2">
    <w:name w:val="heading 2"/>
    <w:basedOn w:val="Titre1"/>
    <w:next w:val="Normal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Titre3">
    <w:name w:val="heading 3"/>
    <w:basedOn w:val="Titre1"/>
    <w:next w:val="Normal"/>
    <w:link w:val="Titre3Car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Titre4">
    <w:name w:val="heading 4"/>
    <w:basedOn w:val="Titre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before="120" w:after="240" w:line="240" w:lineRule="auto"/>
      <w:jc w:val="center"/>
    </w:pPr>
    <w:rPr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traitnormal">
    <w:name w:val="Normal Indent"/>
    <w:basedOn w:val="Normal"/>
    <w:semiHidden/>
    <w:pPr>
      <w:ind w:left="900" w:hanging="900"/>
    </w:pPr>
  </w:style>
  <w:style w:type="paragraph" w:styleId="TM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sdetexte2">
    <w:name w:val="Body Text 2"/>
    <w:basedOn w:val="Normal"/>
    <w:semiHidden/>
    <w:rPr>
      <w:i/>
      <w:color w:val="0000FF"/>
    </w:rPr>
  </w:style>
  <w:style w:type="paragraph" w:styleId="Retraitcorpsdetexte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</w:pPr>
    <w:rPr>
      <w:i/>
      <w:color w:val="0000FF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Retraitcorpsdetexte2">
    <w:name w:val="Body Text Indent 2"/>
    <w:basedOn w:val="Normal"/>
    <w:semiHidden/>
    <w:pPr>
      <w:ind w:left="709"/>
    </w:pPr>
    <w:rPr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character" w:styleId="lev">
    <w:name w:val="Strong"/>
    <w:basedOn w:val="Policepardfaut"/>
    <w:qFormat/>
    <w:rPr>
      <w:rFonts w:ascii="Arial" w:hAnsi="Arial"/>
      <w:b/>
      <w:bCs/>
      <w:sz w:val="16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formatHTML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re"/>
    <w:next w:val="Titr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re"/>
    <w:pPr>
      <w:spacing w:before="0" w:after="0"/>
      <w:jc w:val="right"/>
    </w:pPr>
    <w:rPr>
      <w:sz w:val="28"/>
      <w:lang w:val="fr-FR"/>
    </w:rPr>
  </w:style>
  <w:style w:type="paragraph" w:styleId="Paragraphedeliste">
    <w:name w:val="List Paragraph"/>
    <w:basedOn w:val="Normal"/>
    <w:uiPriority w:val="34"/>
    <w:qFormat/>
    <w:rsid w:val="00F5461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F54619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9\AppData\Local\Temp\PEACH_Visi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PEACH_Vision</Template>
  <TotalTime>73</TotalTime>
  <Pages>8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</vt:lpstr>
    </vt:vector>
  </TitlesOfParts>
  <Company>ISI3BE3</Company>
  <LinksUpToDate>false</LinksUpToDate>
  <CharactersWithSpaces>4007</CharactersWithSpaces>
  <SharedDoc>false</SharedDoc>
  <HLinks>
    <vt:vector size="12" baseType="variant">
      <vt:variant>
        <vt:i4>2162769</vt:i4>
      </vt:variant>
      <vt:variant>
        <vt:i4>1106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PEACH</dc:subject>
  <dc:creator>S219</dc:creator>
  <cp:keywords/>
  <dc:description/>
  <cp:lastModifiedBy>S219</cp:lastModifiedBy>
  <cp:revision>11</cp:revision>
  <cp:lastPrinted>2000-03-15T08:01:00Z</cp:lastPrinted>
  <dcterms:created xsi:type="dcterms:W3CDTF">2014-11-13T13:34:00Z</dcterms:created>
  <dcterms:modified xsi:type="dcterms:W3CDTF">2014-11-18T08:09:00Z</dcterms:modified>
</cp:coreProperties>
</file>